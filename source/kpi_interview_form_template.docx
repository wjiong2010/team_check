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59F32" w14:textId="6AC6DE23" w:rsidR="00F21887" w:rsidRDefault="00000000">
      <w:pPr>
        <w:pStyle w:val="a7"/>
        <w:rPr>
          <w:sz w:val="36"/>
          <w:szCs w:val="36"/>
        </w:rPr>
      </w:pPr>
      <w:r>
        <w:rPr>
          <w:rFonts w:hint="eastAsia"/>
          <w:sz w:val="36"/>
          <w:szCs w:val="36"/>
          <w:u w:val="single"/>
        </w:rPr>
        <w:t xml:space="preserve"> </w:t>
      </w:r>
      <w:r w:rsidR="00A759AA">
        <w:rPr>
          <w:rFonts w:hint="eastAsia"/>
          <w:sz w:val="36"/>
          <w:szCs w:val="36"/>
          <w:u w:val="single"/>
        </w:rPr>
        <w:t>&lt;&lt;Name&gt;&gt;</w:t>
      </w:r>
      <w:r>
        <w:rPr>
          <w:rFonts w:hint="eastAsia"/>
          <w:sz w:val="36"/>
          <w:szCs w:val="36"/>
          <w:u w:val="single"/>
        </w:rPr>
        <w:t xml:space="preserve">  </w:t>
      </w:r>
      <w:r w:rsidR="00A759AA">
        <w:rPr>
          <w:rFonts w:hint="eastAsia"/>
          <w:sz w:val="36"/>
          <w:szCs w:val="36"/>
        </w:rPr>
        <w:t>&lt;&lt;Year&gt;&gt;</w:t>
      </w:r>
      <w:r>
        <w:rPr>
          <w:rFonts w:hint="eastAsia"/>
          <w:sz w:val="36"/>
          <w:szCs w:val="36"/>
        </w:rPr>
        <w:t>年度</w:t>
      </w:r>
      <w:r w:rsidR="00A759AA">
        <w:rPr>
          <w:rFonts w:hint="eastAsia"/>
          <w:sz w:val="36"/>
          <w:szCs w:val="36"/>
          <w:u w:val="single"/>
        </w:rPr>
        <w:t>&lt;&lt;Season&gt;&gt;</w:t>
      </w:r>
      <w:r w:rsidR="005F3B57">
        <w:rPr>
          <w:rFonts w:hint="eastAsia"/>
          <w:sz w:val="36"/>
          <w:szCs w:val="36"/>
          <w:u w:val="single"/>
        </w:rPr>
        <w:t>季度</w:t>
      </w:r>
      <w:r>
        <w:rPr>
          <w:sz w:val="36"/>
          <w:szCs w:val="36"/>
        </w:rPr>
        <w:t>绩效考核</w:t>
      </w:r>
      <w:r>
        <w:rPr>
          <w:rFonts w:hint="eastAsia"/>
          <w:sz w:val="36"/>
          <w:szCs w:val="36"/>
        </w:rPr>
        <w:t>面谈表</w:t>
      </w:r>
    </w:p>
    <w:p w14:paraId="64B90100" w14:textId="28C15AF6" w:rsidR="00F21887" w:rsidRDefault="00000000">
      <w:pPr>
        <w:numPr>
          <w:ilvl w:val="0"/>
          <w:numId w:val="1"/>
        </w:numPr>
      </w:pPr>
      <w:r>
        <w:rPr>
          <w:rFonts w:hint="eastAsia"/>
        </w:rPr>
        <w:t>本次绩效考核周期为</w:t>
      </w:r>
      <w:r w:rsidR="00A759AA">
        <w:rPr>
          <w:rFonts w:hint="eastAsia"/>
        </w:rPr>
        <w:t>&lt;&lt;Year&gt;&gt;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</w:t>
      </w:r>
      <w:r w:rsidR="00A759AA">
        <w:rPr>
          <w:rFonts w:hint="eastAsia"/>
          <w:u w:val="single"/>
        </w:rPr>
        <w:t>&lt;&lt;S_Month&gt;&gt;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</w:t>
      </w:r>
      <w:r w:rsidR="00A759AA">
        <w:rPr>
          <w:rFonts w:hint="eastAsia"/>
          <w:u w:val="single"/>
        </w:rPr>
        <w:t>&lt;&lt;S_Day&gt;&gt;</w:t>
      </w:r>
      <w:r>
        <w:rPr>
          <w:rFonts w:hint="eastAsia"/>
        </w:rPr>
        <w:t>日起至</w:t>
      </w:r>
      <w:r w:rsidR="00A759AA">
        <w:rPr>
          <w:rFonts w:hint="eastAsia"/>
        </w:rPr>
        <w:t>&lt;&lt;Year&gt;&gt;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</w:t>
      </w:r>
      <w:r w:rsidR="00A759AA">
        <w:rPr>
          <w:rFonts w:hint="eastAsia"/>
          <w:u w:val="single"/>
        </w:rPr>
        <w:t>&lt;&lt;E_Month&gt;&gt;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</w:t>
      </w:r>
      <w:r w:rsidR="00A759AA">
        <w:rPr>
          <w:rFonts w:hint="eastAsia"/>
          <w:u w:val="single"/>
        </w:rPr>
        <w:t>&lt;&lt;E_Day&gt;&gt;</w:t>
      </w:r>
      <w:r>
        <w:rPr>
          <w:rFonts w:hint="eastAsia"/>
        </w:rPr>
        <w:t>日，绩效考核指标以</w:t>
      </w:r>
      <w:r>
        <w:rPr>
          <w:rFonts w:hint="eastAsia"/>
        </w:rPr>
        <w:t>KPI</w:t>
      </w:r>
      <w:r>
        <w:rPr>
          <w:rFonts w:hint="eastAsia"/>
        </w:rPr>
        <w:t>考核系统确认为准。</w:t>
      </w:r>
    </w:p>
    <w:p w14:paraId="286853EA" w14:textId="77777777" w:rsidR="00F21887" w:rsidRDefault="00000000">
      <w:pPr>
        <w:numPr>
          <w:ilvl w:val="0"/>
          <w:numId w:val="1"/>
        </w:numPr>
      </w:pPr>
      <w:r>
        <w:rPr>
          <w:rFonts w:hint="eastAsia"/>
        </w:rPr>
        <w:t>如下为具体的考核成绩：</w:t>
      </w:r>
    </w:p>
    <w:p w14:paraId="4567F599" w14:textId="77777777" w:rsidR="00F21887" w:rsidRDefault="00000000">
      <w:pPr>
        <w:numPr>
          <w:ilvl w:val="0"/>
          <w:numId w:val="2"/>
        </w:numPr>
        <w:rPr>
          <w:b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季度</w:t>
      </w:r>
      <w:r>
        <w:rPr>
          <w:b/>
          <w:sz w:val="18"/>
          <w:szCs w:val="18"/>
        </w:rPr>
        <w:t>绩效考核</w:t>
      </w:r>
      <w:r>
        <w:rPr>
          <w:rFonts w:hint="eastAsia"/>
          <w:b/>
          <w:sz w:val="18"/>
          <w:szCs w:val="18"/>
        </w:rPr>
        <w:t>成绩（</w:t>
      </w:r>
      <w:r>
        <w:rPr>
          <w:rFonts w:hint="eastAsia"/>
          <w:b/>
          <w:sz w:val="18"/>
          <w:szCs w:val="18"/>
        </w:rPr>
        <w:t>KPI</w:t>
      </w:r>
      <w:r>
        <w:rPr>
          <w:rFonts w:hint="eastAsia"/>
          <w:b/>
          <w:sz w:val="18"/>
          <w:szCs w:val="18"/>
        </w:rPr>
        <w:t>系统考核成绩导出）</w:t>
      </w:r>
      <w:r>
        <w:rPr>
          <w:rFonts w:hint="eastAsia"/>
          <w:b/>
          <w:sz w:val="18"/>
          <w:szCs w:val="18"/>
        </w:rPr>
        <w:t xml:space="preserve">  </w:t>
      </w:r>
    </w:p>
    <w:tbl>
      <w:tblPr>
        <w:tblW w:w="84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8"/>
        <w:gridCol w:w="1565"/>
        <w:gridCol w:w="1848"/>
        <w:gridCol w:w="1864"/>
        <w:gridCol w:w="1864"/>
      </w:tblGrid>
      <w:tr w:rsidR="00F21887" w14:paraId="71AB1C34" w14:textId="77777777" w:rsidTr="00893ACD">
        <w:trPr>
          <w:trHeight w:val="412"/>
        </w:trPr>
        <w:tc>
          <w:tcPr>
            <w:tcW w:w="1358" w:type="dxa"/>
            <w:vAlign w:val="center"/>
          </w:tcPr>
          <w:p w14:paraId="4045D443" w14:textId="77777777" w:rsidR="00F21887" w:rsidRDefault="00000000" w:rsidP="00893ACD">
            <w:pPr>
              <w:spacing w:line="8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项目得分</w:t>
            </w:r>
          </w:p>
        </w:tc>
        <w:tc>
          <w:tcPr>
            <w:tcW w:w="1565" w:type="dxa"/>
            <w:tcBorders>
              <w:right w:val="single" w:sz="2" w:space="0" w:color="auto"/>
            </w:tcBorders>
            <w:vAlign w:val="center"/>
          </w:tcPr>
          <w:p w14:paraId="51ECD479" w14:textId="77777777" w:rsidR="00F21887" w:rsidRDefault="00000000" w:rsidP="00893AC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主管分数</w:t>
            </w:r>
          </w:p>
        </w:tc>
        <w:tc>
          <w:tcPr>
            <w:tcW w:w="1848" w:type="dxa"/>
            <w:tcBorders>
              <w:left w:val="single" w:sz="2" w:space="0" w:color="auto"/>
            </w:tcBorders>
            <w:vAlign w:val="center"/>
          </w:tcPr>
          <w:p w14:paraId="05A00066" w14:textId="77777777" w:rsidR="00F21887" w:rsidRDefault="00000000" w:rsidP="00893AC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关键事件得分</w:t>
            </w:r>
          </w:p>
        </w:tc>
        <w:tc>
          <w:tcPr>
            <w:tcW w:w="1864" w:type="dxa"/>
            <w:tcBorders>
              <w:left w:val="single" w:sz="2" w:space="0" w:color="auto"/>
            </w:tcBorders>
            <w:vAlign w:val="center"/>
          </w:tcPr>
          <w:p w14:paraId="663C05BF" w14:textId="77777777" w:rsidR="00F21887" w:rsidRDefault="00000000" w:rsidP="00893AC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总分</w:t>
            </w:r>
          </w:p>
        </w:tc>
        <w:tc>
          <w:tcPr>
            <w:tcW w:w="1864" w:type="dxa"/>
            <w:tcBorders>
              <w:left w:val="single" w:sz="2" w:space="0" w:color="auto"/>
            </w:tcBorders>
            <w:vAlign w:val="center"/>
          </w:tcPr>
          <w:p w14:paraId="27B54F2C" w14:textId="77777777" w:rsidR="00F21887" w:rsidRDefault="00000000" w:rsidP="00893AC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部门内排名</w:t>
            </w:r>
          </w:p>
        </w:tc>
      </w:tr>
      <w:tr w:rsidR="00F21887" w14:paraId="31EF6A3D" w14:textId="77777777" w:rsidTr="00893ACD">
        <w:trPr>
          <w:trHeight w:val="453"/>
        </w:trPr>
        <w:tc>
          <w:tcPr>
            <w:tcW w:w="1358" w:type="dxa"/>
            <w:tcBorders>
              <w:right w:val="single" w:sz="2" w:space="0" w:color="auto"/>
            </w:tcBorders>
            <w:vAlign w:val="center"/>
          </w:tcPr>
          <w:p w14:paraId="4C65F332" w14:textId="4B98644D" w:rsidR="00F21887" w:rsidRPr="00CB2969" w:rsidRDefault="00A759AA" w:rsidP="00893ACD">
            <w:pPr>
              <w:spacing w:line="80" w:lineRule="atLeast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CB2969">
              <w:rPr>
                <w:rFonts w:asciiTheme="majorHAnsi" w:hAnsiTheme="majorHAnsi"/>
                <w:sz w:val="18"/>
                <w:szCs w:val="18"/>
              </w:rPr>
              <w:t>&lt;&lt;P_Score&gt;&gt;</w:t>
            </w:r>
          </w:p>
        </w:tc>
        <w:tc>
          <w:tcPr>
            <w:tcW w:w="156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E2FAC30" w14:textId="43B2A972" w:rsidR="00F21887" w:rsidRPr="00CB2969" w:rsidRDefault="00A759AA" w:rsidP="00893AC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CB2969">
              <w:rPr>
                <w:rFonts w:asciiTheme="majorHAnsi" w:hAnsiTheme="majorHAnsi"/>
                <w:sz w:val="18"/>
                <w:szCs w:val="18"/>
              </w:rPr>
              <w:t>&lt;&lt;M_Score&gt;&gt;</w:t>
            </w:r>
          </w:p>
        </w:tc>
        <w:tc>
          <w:tcPr>
            <w:tcW w:w="1848" w:type="dxa"/>
            <w:tcBorders>
              <w:left w:val="single" w:sz="2" w:space="0" w:color="auto"/>
            </w:tcBorders>
            <w:vAlign w:val="center"/>
          </w:tcPr>
          <w:p w14:paraId="05EDA447" w14:textId="24431C63" w:rsidR="00F21887" w:rsidRPr="00CB2969" w:rsidRDefault="00A759AA" w:rsidP="00893ACD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CB2969">
              <w:rPr>
                <w:rFonts w:asciiTheme="majorHAnsi" w:hAnsiTheme="majorHAnsi"/>
                <w:sz w:val="18"/>
                <w:szCs w:val="18"/>
              </w:rPr>
              <w:t>&lt;&lt;Key_Score&gt;&gt;</w:t>
            </w:r>
          </w:p>
        </w:tc>
        <w:tc>
          <w:tcPr>
            <w:tcW w:w="1864" w:type="dxa"/>
            <w:tcBorders>
              <w:left w:val="single" w:sz="2" w:space="0" w:color="auto"/>
            </w:tcBorders>
            <w:vAlign w:val="center"/>
          </w:tcPr>
          <w:p w14:paraId="08C3EE92" w14:textId="05540976" w:rsidR="00F21887" w:rsidRDefault="00A759AA" w:rsidP="00893ACD">
            <w:pPr>
              <w:jc w:val="center"/>
              <w:rPr>
                <w:sz w:val="18"/>
                <w:szCs w:val="18"/>
              </w:rPr>
            </w:pPr>
            <w:r w:rsidRPr="00CB2969">
              <w:rPr>
                <w:rFonts w:asciiTheme="majorHAnsi" w:hAnsiTheme="majorHAnsi" w:hint="eastAsia"/>
                <w:sz w:val="18"/>
                <w:szCs w:val="18"/>
              </w:rPr>
              <w:t>&lt;&lt;Total_Score&gt;&gt;</w:t>
            </w:r>
          </w:p>
        </w:tc>
        <w:tc>
          <w:tcPr>
            <w:tcW w:w="1864" w:type="dxa"/>
            <w:tcBorders>
              <w:left w:val="single" w:sz="2" w:space="0" w:color="auto"/>
            </w:tcBorders>
            <w:vAlign w:val="center"/>
          </w:tcPr>
          <w:p w14:paraId="5FA4020C" w14:textId="69BE98E7" w:rsidR="00F21887" w:rsidRDefault="00A759AA" w:rsidP="00893ACD">
            <w:pPr>
              <w:jc w:val="center"/>
              <w:rPr>
                <w:sz w:val="18"/>
                <w:szCs w:val="18"/>
              </w:rPr>
            </w:pPr>
            <w:r w:rsidRPr="00CB2969">
              <w:rPr>
                <w:rFonts w:asciiTheme="majorHAnsi" w:hAnsiTheme="majorHAnsi" w:hint="eastAsia"/>
                <w:sz w:val="18"/>
                <w:szCs w:val="18"/>
              </w:rPr>
              <w:t>&lt;&lt;Rank&gt;&gt;</w:t>
            </w:r>
          </w:p>
        </w:tc>
      </w:tr>
    </w:tbl>
    <w:p w14:paraId="48CB84DF" w14:textId="77777777" w:rsidR="00F21887" w:rsidRDefault="00F21887">
      <w:pPr>
        <w:rPr>
          <w:b/>
          <w:bCs/>
          <w:sz w:val="18"/>
          <w:szCs w:val="18"/>
        </w:rPr>
      </w:pPr>
    </w:p>
    <w:p w14:paraId="42B52944" w14:textId="77777777" w:rsidR="00F21887" w:rsidRDefault="00000000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2</w:t>
      </w:r>
      <w:r>
        <w:rPr>
          <w:rFonts w:hint="eastAsia"/>
          <w:b/>
          <w:bCs/>
          <w:sz w:val="18"/>
          <w:szCs w:val="18"/>
        </w:rPr>
        <w:t>、</w:t>
      </w:r>
      <w:r>
        <w:rPr>
          <w:b/>
          <w:bCs/>
          <w:sz w:val="18"/>
          <w:szCs w:val="18"/>
        </w:rPr>
        <w:t>考核结果应用</w:t>
      </w:r>
    </w:p>
    <w:p w14:paraId="3AFCEFC4" w14:textId="77777777" w:rsidR="00F21887" w:rsidRDefault="00000000">
      <w:pPr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>考核结果分为五个层</w:t>
      </w:r>
      <w:r>
        <w:rPr>
          <w:rFonts w:hint="eastAsia"/>
          <w:sz w:val="18"/>
          <w:szCs w:val="18"/>
        </w:rPr>
        <w:t>级</w:t>
      </w:r>
      <w:r>
        <w:rPr>
          <w:sz w:val="18"/>
          <w:szCs w:val="18"/>
        </w:rPr>
        <w:t>（划分标准见表），其结果为奖金发放、薪资调整</w:t>
      </w:r>
      <w:r>
        <w:rPr>
          <w:rFonts w:hint="eastAsia"/>
          <w:sz w:val="18"/>
          <w:szCs w:val="18"/>
        </w:rPr>
        <w:t>、岗位调整</w:t>
      </w:r>
      <w:r>
        <w:rPr>
          <w:sz w:val="18"/>
          <w:szCs w:val="18"/>
        </w:rPr>
        <w:t>等提供客观的依据</w:t>
      </w:r>
      <w:r>
        <w:rPr>
          <w:rFonts w:hint="eastAsia"/>
          <w:sz w:val="18"/>
          <w:szCs w:val="18"/>
        </w:rPr>
        <w:t>，执行部门内最后</w:t>
      </w:r>
      <w:r>
        <w:rPr>
          <w:rFonts w:hint="eastAsia"/>
          <w:sz w:val="18"/>
          <w:szCs w:val="18"/>
        </w:rPr>
        <w:t>5%</w:t>
      </w:r>
      <w:r>
        <w:rPr>
          <w:rFonts w:hint="eastAsia"/>
          <w:sz w:val="18"/>
          <w:szCs w:val="18"/>
        </w:rPr>
        <w:t>的末尾淘汰制</w:t>
      </w:r>
      <w:r>
        <w:rPr>
          <w:sz w:val="18"/>
          <w:szCs w:val="18"/>
        </w:rPr>
        <w:t>。</w:t>
      </w:r>
    </w:p>
    <w:p w14:paraId="148718C8" w14:textId="77777777" w:rsidR="00F21887" w:rsidRDefault="00000000">
      <w:pPr>
        <w:jc w:val="center"/>
        <w:rPr>
          <w:b/>
          <w:bCs/>
          <w:sz w:val="18"/>
        </w:rPr>
      </w:pPr>
      <w:r>
        <w:rPr>
          <w:b/>
          <w:bCs/>
          <w:sz w:val="18"/>
        </w:rPr>
        <w:t>绩效考核结果等级划分标准</w:t>
      </w:r>
    </w:p>
    <w:tbl>
      <w:tblPr>
        <w:tblW w:w="8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0"/>
        <w:gridCol w:w="1459"/>
        <w:gridCol w:w="1470"/>
        <w:gridCol w:w="1605"/>
        <w:gridCol w:w="1377"/>
        <w:gridCol w:w="1436"/>
      </w:tblGrid>
      <w:tr w:rsidR="00F21887" w14:paraId="56A4643C" w14:textId="77777777">
        <w:trPr>
          <w:trHeight w:val="444"/>
        </w:trPr>
        <w:tc>
          <w:tcPr>
            <w:tcW w:w="1190" w:type="dxa"/>
          </w:tcPr>
          <w:p w14:paraId="1DCE7DAF" w14:textId="77777777" w:rsidR="00F2188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非常优秀</w:t>
            </w:r>
          </w:p>
        </w:tc>
        <w:tc>
          <w:tcPr>
            <w:tcW w:w="1459" w:type="dxa"/>
          </w:tcPr>
          <w:p w14:paraId="15B871ED" w14:textId="77777777" w:rsidR="00F2188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优秀</w:t>
            </w:r>
          </w:p>
        </w:tc>
        <w:tc>
          <w:tcPr>
            <w:tcW w:w="1470" w:type="dxa"/>
          </w:tcPr>
          <w:p w14:paraId="5FF75249" w14:textId="77777777" w:rsidR="00F2188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中等</w:t>
            </w:r>
          </w:p>
        </w:tc>
        <w:tc>
          <w:tcPr>
            <w:tcW w:w="1605" w:type="dxa"/>
          </w:tcPr>
          <w:p w14:paraId="2E1C9569" w14:textId="77777777" w:rsidR="00F2188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</w:t>
            </w:r>
            <w:r>
              <w:rPr>
                <w:sz w:val="18"/>
                <w:szCs w:val="18"/>
              </w:rPr>
              <w:t>提高</w:t>
            </w:r>
          </w:p>
        </w:tc>
        <w:tc>
          <w:tcPr>
            <w:tcW w:w="1377" w:type="dxa"/>
          </w:tcPr>
          <w:p w14:paraId="199C9D49" w14:textId="77777777" w:rsidR="00F2188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差</w:t>
            </w:r>
          </w:p>
        </w:tc>
        <w:tc>
          <w:tcPr>
            <w:tcW w:w="1436" w:type="dxa"/>
          </w:tcPr>
          <w:p w14:paraId="284ABF94" w14:textId="77777777" w:rsidR="00F2188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考评等级</w:t>
            </w:r>
          </w:p>
        </w:tc>
      </w:tr>
      <w:tr w:rsidR="00F21887" w14:paraId="66A13687" w14:textId="77777777">
        <w:trPr>
          <w:trHeight w:val="444"/>
        </w:trPr>
        <w:tc>
          <w:tcPr>
            <w:tcW w:w="1190" w:type="dxa"/>
          </w:tcPr>
          <w:p w14:paraId="7BA638F8" w14:textId="77777777" w:rsidR="00F2188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1459" w:type="dxa"/>
          </w:tcPr>
          <w:p w14:paraId="32E486DE" w14:textId="77777777" w:rsidR="00F2188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</w:p>
        </w:tc>
        <w:tc>
          <w:tcPr>
            <w:tcW w:w="1470" w:type="dxa"/>
          </w:tcPr>
          <w:p w14:paraId="0416C765" w14:textId="77777777" w:rsidR="00F2188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1605" w:type="dxa"/>
          </w:tcPr>
          <w:p w14:paraId="78EC31DF" w14:textId="77777777" w:rsidR="00F2188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1377" w:type="dxa"/>
          </w:tcPr>
          <w:p w14:paraId="18424375" w14:textId="77777777" w:rsidR="00F2188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1436" w:type="dxa"/>
            <w:vMerge w:val="restart"/>
          </w:tcPr>
          <w:p w14:paraId="1F38650F" w14:textId="77777777" w:rsidR="00AB15F0" w:rsidRDefault="00AB15F0">
            <w:pPr>
              <w:jc w:val="center"/>
              <w:rPr>
                <w:sz w:val="18"/>
                <w:szCs w:val="18"/>
              </w:rPr>
            </w:pPr>
          </w:p>
          <w:p w14:paraId="41229454" w14:textId="43459627" w:rsidR="00F21887" w:rsidRDefault="00883039">
            <w:pPr>
              <w:jc w:val="center"/>
              <w:rPr>
                <w:sz w:val="18"/>
                <w:szCs w:val="18"/>
              </w:rPr>
            </w:pPr>
            <w:r w:rsidRPr="00CB2969">
              <w:rPr>
                <w:rFonts w:asciiTheme="majorHAnsi" w:hAnsiTheme="majorHAnsi" w:hint="eastAsia"/>
                <w:sz w:val="18"/>
                <w:szCs w:val="18"/>
              </w:rPr>
              <w:t>&lt;&lt;Level&gt;&gt;</w:t>
            </w:r>
          </w:p>
        </w:tc>
      </w:tr>
      <w:tr w:rsidR="00AB15F0" w14:paraId="459824A4" w14:textId="77777777">
        <w:trPr>
          <w:trHeight w:val="489"/>
        </w:trPr>
        <w:tc>
          <w:tcPr>
            <w:tcW w:w="1190" w:type="dxa"/>
          </w:tcPr>
          <w:p w14:paraId="51B5B4FB" w14:textId="364AAE2B" w:rsidR="00AB15F0" w:rsidRDefault="00AB15F0" w:rsidP="00AB15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7C4AE2">
              <w:rPr>
                <w:sz w:val="18"/>
                <w:szCs w:val="18"/>
              </w:rPr>
              <w:t>%</w:t>
            </w:r>
          </w:p>
        </w:tc>
        <w:tc>
          <w:tcPr>
            <w:tcW w:w="1459" w:type="dxa"/>
          </w:tcPr>
          <w:p w14:paraId="42ECD627" w14:textId="2E2E4A1B" w:rsidR="00AB15F0" w:rsidRDefault="00AB15F0" w:rsidP="00AB15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10%</w:t>
            </w:r>
          </w:p>
        </w:tc>
        <w:tc>
          <w:tcPr>
            <w:tcW w:w="1470" w:type="dxa"/>
          </w:tcPr>
          <w:p w14:paraId="12E06F43" w14:textId="16AB83B4" w:rsidR="00AB15F0" w:rsidRDefault="00AB15F0" w:rsidP="00AB15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1605" w:type="dxa"/>
          </w:tcPr>
          <w:p w14:paraId="47190FB1" w14:textId="08CD874D" w:rsidR="00AB15F0" w:rsidRDefault="00AB15F0" w:rsidP="00AB15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30%</w:t>
            </w:r>
          </w:p>
        </w:tc>
        <w:tc>
          <w:tcPr>
            <w:tcW w:w="1377" w:type="dxa"/>
          </w:tcPr>
          <w:p w14:paraId="277BD58A" w14:textId="6D5A1A8C" w:rsidR="00AB15F0" w:rsidRDefault="00AB15F0" w:rsidP="00AB15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1436" w:type="dxa"/>
            <w:vMerge/>
          </w:tcPr>
          <w:p w14:paraId="54BBD99C" w14:textId="77777777" w:rsidR="00AB15F0" w:rsidRDefault="00AB15F0" w:rsidP="00AB15F0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8C281CA" w14:textId="77777777" w:rsidR="00F21887" w:rsidRDefault="00F21887"/>
    <w:p w14:paraId="58FA16E5" w14:textId="77777777" w:rsidR="00F21887" w:rsidRDefault="00000000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3</w:t>
      </w:r>
      <w:r>
        <w:rPr>
          <w:rFonts w:hint="eastAsia"/>
          <w:b/>
          <w:bCs/>
          <w:sz w:val="18"/>
          <w:szCs w:val="18"/>
        </w:rPr>
        <w:t>、绩效面谈</w:t>
      </w:r>
    </w:p>
    <w:tbl>
      <w:tblPr>
        <w:tblW w:w="8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0"/>
      </w:tblGrid>
      <w:tr w:rsidR="00F21887" w14:paraId="737CA2C9" w14:textId="77777777" w:rsidTr="00030E20">
        <w:trPr>
          <w:trHeight w:val="1142"/>
        </w:trPr>
        <w:tc>
          <w:tcPr>
            <w:tcW w:w="8700" w:type="dxa"/>
          </w:tcPr>
          <w:p w14:paraId="0D4D3A6B" w14:textId="77777777" w:rsidR="00F21887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绩效考核总评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14:paraId="66C6CB93" w14:textId="0860CFF2" w:rsidR="00F21887" w:rsidRDefault="00883039" w:rsidP="00CB2969">
            <w:pPr>
              <w:jc w:val="center"/>
              <w:rPr>
                <w:sz w:val="18"/>
                <w:szCs w:val="18"/>
              </w:rPr>
            </w:pPr>
            <w:r w:rsidRPr="00CB2969">
              <w:rPr>
                <w:rFonts w:asciiTheme="majorHAnsi" w:hAnsiTheme="majorHAnsi" w:hint="eastAsia"/>
                <w:sz w:val="18"/>
                <w:szCs w:val="18"/>
              </w:rPr>
              <w:t>&lt;&lt;Comment&gt;&gt;</w:t>
            </w:r>
          </w:p>
        </w:tc>
      </w:tr>
      <w:tr w:rsidR="00F21887" w14:paraId="600973B4" w14:textId="77777777" w:rsidTr="00030E20">
        <w:trPr>
          <w:trHeight w:val="1116"/>
        </w:trPr>
        <w:tc>
          <w:tcPr>
            <w:tcW w:w="8700" w:type="dxa"/>
          </w:tcPr>
          <w:p w14:paraId="0F7DF7CD" w14:textId="77777777" w:rsidR="00F21887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绩效改进意见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14:paraId="6E9833D5" w14:textId="6044FBA7" w:rsidR="00F21887" w:rsidRDefault="00883039" w:rsidP="00CB2969">
            <w:pPr>
              <w:jc w:val="center"/>
              <w:rPr>
                <w:sz w:val="18"/>
                <w:szCs w:val="18"/>
              </w:rPr>
            </w:pPr>
            <w:r w:rsidRPr="00CB2969">
              <w:rPr>
                <w:rFonts w:asciiTheme="majorHAnsi" w:hAnsiTheme="majorHAnsi" w:hint="eastAsia"/>
                <w:sz w:val="18"/>
                <w:szCs w:val="18"/>
              </w:rPr>
              <w:t>&lt;&lt;Opinion&gt;&gt;</w:t>
            </w:r>
          </w:p>
        </w:tc>
      </w:tr>
      <w:tr w:rsidR="00F21887" w14:paraId="444510ED" w14:textId="77777777" w:rsidTr="00BD53E6">
        <w:trPr>
          <w:trHeight w:val="1651"/>
        </w:trPr>
        <w:tc>
          <w:tcPr>
            <w:tcW w:w="8700" w:type="dxa"/>
          </w:tcPr>
          <w:p w14:paraId="65A8AE02" w14:textId="77777777" w:rsidR="00F21887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期末评价</w:t>
            </w:r>
          </w:p>
          <w:p w14:paraId="132878F7" w14:textId="77777777" w:rsidR="00F21887" w:rsidRDefault="00000000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□</w:t>
            </w:r>
            <w:r>
              <w:rPr>
                <w:kern w:val="0"/>
                <w:sz w:val="18"/>
                <w:szCs w:val="18"/>
              </w:rPr>
              <w:t>优秀：出色完成工作任务</w:t>
            </w:r>
            <w:r>
              <w:rPr>
                <w:kern w:val="0"/>
                <w:sz w:val="18"/>
                <w:szCs w:val="18"/>
              </w:rPr>
              <w:t xml:space="preserve">      □</w:t>
            </w:r>
            <w:r>
              <w:rPr>
                <w:kern w:val="0"/>
                <w:sz w:val="18"/>
                <w:szCs w:val="18"/>
              </w:rPr>
              <w:t>符合要求：完成工作任务</w:t>
            </w:r>
            <w:r>
              <w:rPr>
                <w:kern w:val="0"/>
                <w:sz w:val="18"/>
                <w:szCs w:val="18"/>
              </w:rPr>
              <w:t xml:space="preserve">   □</w:t>
            </w:r>
            <w:r>
              <w:rPr>
                <w:kern w:val="0"/>
                <w:sz w:val="18"/>
                <w:szCs w:val="18"/>
              </w:rPr>
              <w:t>尚待改进：与工作目标相比有差距</w:t>
            </w:r>
          </w:p>
          <w:p w14:paraId="12B56756" w14:textId="77777777" w:rsidR="00F21887" w:rsidRDefault="00F21887">
            <w:pPr>
              <w:widowControl/>
              <w:rPr>
                <w:kern w:val="0"/>
                <w:sz w:val="18"/>
                <w:szCs w:val="18"/>
              </w:rPr>
            </w:pPr>
          </w:p>
          <w:p w14:paraId="544A0C48" w14:textId="3459DB38" w:rsidR="00F21887" w:rsidRDefault="00000000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考核者：</w:t>
            </w:r>
            <w:r>
              <w:rPr>
                <w:sz w:val="18"/>
                <w:szCs w:val="18"/>
              </w:rPr>
              <w:t xml:space="preserve">                              </w:t>
            </w:r>
            <w:r>
              <w:rPr>
                <w:sz w:val="18"/>
                <w:szCs w:val="18"/>
              </w:rPr>
              <w:t>被考核者：</w:t>
            </w:r>
            <w:r w:rsidR="00757C98">
              <w:rPr>
                <w:kern w:val="0"/>
                <w:sz w:val="18"/>
                <w:szCs w:val="18"/>
              </w:rPr>
              <w:t xml:space="preserve"> </w:t>
            </w:r>
          </w:p>
          <w:p w14:paraId="37C60F48" w14:textId="036DE94F" w:rsidR="00F21887" w:rsidRDefault="00AB15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</w:t>
            </w:r>
            <w:r w:rsidR="00A36C2B"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月</w:t>
            </w:r>
            <w:r w:rsidR="00A36C2B"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日</w:t>
            </w:r>
          </w:p>
        </w:tc>
      </w:tr>
    </w:tbl>
    <w:p w14:paraId="28A730C9" w14:textId="77777777" w:rsidR="00F21887" w:rsidRDefault="00F21887" w:rsidP="00BD53E6"/>
    <w:sectPr w:rsidR="00F2188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80AED5" w14:textId="77777777" w:rsidR="00147930" w:rsidRDefault="00147930">
      <w:r>
        <w:separator/>
      </w:r>
    </w:p>
  </w:endnote>
  <w:endnote w:type="continuationSeparator" w:id="0">
    <w:p w14:paraId="28A5CC97" w14:textId="77777777" w:rsidR="00147930" w:rsidRDefault="00147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46CD7" w14:textId="77777777" w:rsidR="00F21887" w:rsidRDefault="00000000">
    <w:pPr>
      <w:pStyle w:val="a3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C34115" wp14:editId="15A48BD6">
          <wp:simplePos x="0" y="0"/>
          <wp:positionH relativeFrom="column">
            <wp:posOffset>-1143000</wp:posOffset>
          </wp:positionH>
          <wp:positionV relativeFrom="paragraph">
            <wp:posOffset>-581660</wp:posOffset>
          </wp:positionV>
          <wp:extent cx="7550150" cy="1403350"/>
          <wp:effectExtent l="0" t="0" r="12700" b="6350"/>
          <wp:wrapTopAndBottom/>
          <wp:docPr id="7" name="图片 7" descr="/Users/queclinkmktly/Documents/办公文件模版/2020文档模板/合肥文档模板/竖版中文.jpg竖版中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/Users/queclinkmktly/Documents/办公文件模版/2020文档模板/合肥文档模板/竖版中文.jpg竖版中文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86866"/>
                  <a:stretch>
                    <a:fillRect/>
                  </a:stretch>
                </pic:blipFill>
                <pic:spPr>
                  <a:xfrm>
                    <a:off x="0" y="0"/>
                    <a:ext cx="7550150" cy="1403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91DFD3" w14:textId="77777777" w:rsidR="00147930" w:rsidRDefault="00147930">
      <w:r>
        <w:separator/>
      </w:r>
    </w:p>
  </w:footnote>
  <w:footnote w:type="continuationSeparator" w:id="0">
    <w:p w14:paraId="22D37810" w14:textId="77777777" w:rsidR="00147930" w:rsidRDefault="001479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164C9" w14:textId="77777777" w:rsidR="00F21887" w:rsidRDefault="00000000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6E475A5" wp14:editId="758209EA">
          <wp:simplePos x="0" y="0"/>
          <wp:positionH relativeFrom="column">
            <wp:posOffset>-1224915</wp:posOffset>
          </wp:positionH>
          <wp:positionV relativeFrom="paragraph">
            <wp:posOffset>-540385</wp:posOffset>
          </wp:positionV>
          <wp:extent cx="7641590" cy="1090930"/>
          <wp:effectExtent l="0" t="0" r="16510" b="13970"/>
          <wp:wrapTopAndBottom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9908"/>
                  <a:stretch>
                    <a:fillRect/>
                  </a:stretch>
                </pic:blipFill>
                <pic:spPr>
                  <a:xfrm>
                    <a:off x="0" y="0"/>
                    <a:ext cx="7641590" cy="1090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A2CF03E"/>
    <w:multiLevelType w:val="singleLevel"/>
    <w:tmpl w:val="CA2CF03E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64828B25"/>
    <w:multiLevelType w:val="singleLevel"/>
    <w:tmpl w:val="64828B2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671104422">
    <w:abstractNumId w:val="1"/>
  </w:num>
  <w:num w:numId="2" w16cid:durableId="2095659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jb3VudCI6ODQsImhkaWQiOiI4ZWY3ODhkOWRjMGQyMTQ3OTdkODVhNGM2ODY0YTE2YyIsInVzZXJDb3VudCI6ODR9"/>
  </w:docVars>
  <w:rsids>
    <w:rsidRoot w:val="50F51163"/>
    <w:rsid w:val="00030E20"/>
    <w:rsid w:val="00033D68"/>
    <w:rsid w:val="000921C8"/>
    <w:rsid w:val="000D1A51"/>
    <w:rsid w:val="00134E4C"/>
    <w:rsid w:val="00147930"/>
    <w:rsid w:val="00182F6D"/>
    <w:rsid w:val="002758F8"/>
    <w:rsid w:val="00276DFD"/>
    <w:rsid w:val="002D5734"/>
    <w:rsid w:val="003119EF"/>
    <w:rsid w:val="003304C3"/>
    <w:rsid w:val="003333E7"/>
    <w:rsid w:val="003349BD"/>
    <w:rsid w:val="00356919"/>
    <w:rsid w:val="003715C5"/>
    <w:rsid w:val="003949DB"/>
    <w:rsid w:val="003F1029"/>
    <w:rsid w:val="003F3FF1"/>
    <w:rsid w:val="0041290C"/>
    <w:rsid w:val="00430D01"/>
    <w:rsid w:val="00473031"/>
    <w:rsid w:val="00491B78"/>
    <w:rsid w:val="004E6FB5"/>
    <w:rsid w:val="00550DDB"/>
    <w:rsid w:val="005934AF"/>
    <w:rsid w:val="005D01BF"/>
    <w:rsid w:val="005E0E80"/>
    <w:rsid w:val="005F3B57"/>
    <w:rsid w:val="00616EC3"/>
    <w:rsid w:val="00631684"/>
    <w:rsid w:val="006E3D50"/>
    <w:rsid w:val="006E57CF"/>
    <w:rsid w:val="006F3336"/>
    <w:rsid w:val="007017C0"/>
    <w:rsid w:val="007513C7"/>
    <w:rsid w:val="00757C98"/>
    <w:rsid w:val="007651EB"/>
    <w:rsid w:val="007C4AE2"/>
    <w:rsid w:val="0084754E"/>
    <w:rsid w:val="0086138C"/>
    <w:rsid w:val="00883039"/>
    <w:rsid w:val="00893ACD"/>
    <w:rsid w:val="0093520B"/>
    <w:rsid w:val="00946ED1"/>
    <w:rsid w:val="00996C1E"/>
    <w:rsid w:val="009A25ED"/>
    <w:rsid w:val="009C6AA9"/>
    <w:rsid w:val="00A02AC0"/>
    <w:rsid w:val="00A149BD"/>
    <w:rsid w:val="00A36C2B"/>
    <w:rsid w:val="00A43B7C"/>
    <w:rsid w:val="00A759AA"/>
    <w:rsid w:val="00A86D55"/>
    <w:rsid w:val="00AA5A92"/>
    <w:rsid w:val="00AB15F0"/>
    <w:rsid w:val="00AC30E7"/>
    <w:rsid w:val="00AF0741"/>
    <w:rsid w:val="00B071A7"/>
    <w:rsid w:val="00B13645"/>
    <w:rsid w:val="00B42809"/>
    <w:rsid w:val="00B60453"/>
    <w:rsid w:val="00BC499A"/>
    <w:rsid w:val="00BD2E82"/>
    <w:rsid w:val="00BD53E6"/>
    <w:rsid w:val="00BF6985"/>
    <w:rsid w:val="00C0287F"/>
    <w:rsid w:val="00C83757"/>
    <w:rsid w:val="00C94D64"/>
    <w:rsid w:val="00CB2969"/>
    <w:rsid w:val="00CC5427"/>
    <w:rsid w:val="00CE4841"/>
    <w:rsid w:val="00D15AA0"/>
    <w:rsid w:val="00D92C9D"/>
    <w:rsid w:val="00DA5844"/>
    <w:rsid w:val="00DE7B1E"/>
    <w:rsid w:val="00EB74BA"/>
    <w:rsid w:val="00EF48CD"/>
    <w:rsid w:val="00F21887"/>
    <w:rsid w:val="00F453DE"/>
    <w:rsid w:val="00F56004"/>
    <w:rsid w:val="00F66E22"/>
    <w:rsid w:val="00F70995"/>
    <w:rsid w:val="00FF31BA"/>
    <w:rsid w:val="00FF7EC5"/>
    <w:rsid w:val="026F49AC"/>
    <w:rsid w:val="030B2A3C"/>
    <w:rsid w:val="04041965"/>
    <w:rsid w:val="054A784B"/>
    <w:rsid w:val="05A930AE"/>
    <w:rsid w:val="06B31712"/>
    <w:rsid w:val="06F61A7D"/>
    <w:rsid w:val="08EB4A16"/>
    <w:rsid w:val="09167A44"/>
    <w:rsid w:val="097529BD"/>
    <w:rsid w:val="0A2A06EB"/>
    <w:rsid w:val="0D0D33C9"/>
    <w:rsid w:val="0D9C49BC"/>
    <w:rsid w:val="10BC5375"/>
    <w:rsid w:val="11274EE5"/>
    <w:rsid w:val="14C021B2"/>
    <w:rsid w:val="15115C90"/>
    <w:rsid w:val="15C06B34"/>
    <w:rsid w:val="15C90318"/>
    <w:rsid w:val="16424046"/>
    <w:rsid w:val="16BC23AF"/>
    <w:rsid w:val="17797B1C"/>
    <w:rsid w:val="189578F6"/>
    <w:rsid w:val="195E5A50"/>
    <w:rsid w:val="1D162809"/>
    <w:rsid w:val="1F223DAB"/>
    <w:rsid w:val="1FE8583F"/>
    <w:rsid w:val="21B314E5"/>
    <w:rsid w:val="2331574F"/>
    <w:rsid w:val="23E822B1"/>
    <w:rsid w:val="241807CD"/>
    <w:rsid w:val="24501AAF"/>
    <w:rsid w:val="24861ACA"/>
    <w:rsid w:val="253B4663"/>
    <w:rsid w:val="25CB3C39"/>
    <w:rsid w:val="25E1520A"/>
    <w:rsid w:val="26E825C8"/>
    <w:rsid w:val="29231D81"/>
    <w:rsid w:val="2AE01F34"/>
    <w:rsid w:val="2B8079EB"/>
    <w:rsid w:val="2C732934"/>
    <w:rsid w:val="2D8A785A"/>
    <w:rsid w:val="2E286FCC"/>
    <w:rsid w:val="2E497DF1"/>
    <w:rsid w:val="2EC13E2B"/>
    <w:rsid w:val="2F155F25"/>
    <w:rsid w:val="2F2148C9"/>
    <w:rsid w:val="2F827A5E"/>
    <w:rsid w:val="2FED0C50"/>
    <w:rsid w:val="30F32B2F"/>
    <w:rsid w:val="31CB1A6A"/>
    <w:rsid w:val="32AE5B2F"/>
    <w:rsid w:val="331F7372"/>
    <w:rsid w:val="34590A22"/>
    <w:rsid w:val="35EB7649"/>
    <w:rsid w:val="36781311"/>
    <w:rsid w:val="36CE3589"/>
    <w:rsid w:val="371D1E1A"/>
    <w:rsid w:val="3ADA429D"/>
    <w:rsid w:val="3B9A4355"/>
    <w:rsid w:val="3BE80B03"/>
    <w:rsid w:val="3C8D7A42"/>
    <w:rsid w:val="3DDF7E2A"/>
    <w:rsid w:val="3E5E1696"/>
    <w:rsid w:val="3FE727C0"/>
    <w:rsid w:val="40AB6706"/>
    <w:rsid w:val="40BA08D6"/>
    <w:rsid w:val="40C41559"/>
    <w:rsid w:val="4138305C"/>
    <w:rsid w:val="43360DBD"/>
    <w:rsid w:val="44206155"/>
    <w:rsid w:val="4651388E"/>
    <w:rsid w:val="46A20FAA"/>
    <w:rsid w:val="470628CB"/>
    <w:rsid w:val="473E3864"/>
    <w:rsid w:val="495908E1"/>
    <w:rsid w:val="4B65067F"/>
    <w:rsid w:val="4CDF3688"/>
    <w:rsid w:val="4E1A6C5C"/>
    <w:rsid w:val="4F4E12B3"/>
    <w:rsid w:val="508B4659"/>
    <w:rsid w:val="50F51163"/>
    <w:rsid w:val="550D73D4"/>
    <w:rsid w:val="5A67079C"/>
    <w:rsid w:val="5AE150FC"/>
    <w:rsid w:val="5B6B4F9B"/>
    <w:rsid w:val="5D88009B"/>
    <w:rsid w:val="5DF33030"/>
    <w:rsid w:val="605B1F45"/>
    <w:rsid w:val="60ED061D"/>
    <w:rsid w:val="62605498"/>
    <w:rsid w:val="62683FE2"/>
    <w:rsid w:val="62724F37"/>
    <w:rsid w:val="62B40FD5"/>
    <w:rsid w:val="62B47227"/>
    <w:rsid w:val="62C1733D"/>
    <w:rsid w:val="630D27DC"/>
    <w:rsid w:val="63CD5DC1"/>
    <w:rsid w:val="6439606E"/>
    <w:rsid w:val="66D43C9F"/>
    <w:rsid w:val="66EF4CD2"/>
    <w:rsid w:val="67AB5116"/>
    <w:rsid w:val="68776D2D"/>
    <w:rsid w:val="6A742568"/>
    <w:rsid w:val="6BF44EAF"/>
    <w:rsid w:val="6D2351EF"/>
    <w:rsid w:val="6E3A185C"/>
    <w:rsid w:val="6FD35191"/>
    <w:rsid w:val="70877D29"/>
    <w:rsid w:val="714C39E4"/>
    <w:rsid w:val="71E73175"/>
    <w:rsid w:val="71E85A49"/>
    <w:rsid w:val="73142AD7"/>
    <w:rsid w:val="74C47C54"/>
    <w:rsid w:val="768A0573"/>
    <w:rsid w:val="76EE56B6"/>
    <w:rsid w:val="77037C1B"/>
    <w:rsid w:val="78331A88"/>
    <w:rsid w:val="78484242"/>
    <w:rsid w:val="79A149AA"/>
    <w:rsid w:val="7A3B22B0"/>
    <w:rsid w:val="7AFA6060"/>
    <w:rsid w:val="7D6C1D7F"/>
    <w:rsid w:val="7EC3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102B5D"/>
  <w15:docId w15:val="{A6E5619C-0565-4E66-8000-335F75C4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semiHidden="1" w:qFormat="1"/>
    <w:lsdException w:name="toc 3" w:semiHidden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semiHidden/>
    <w:qFormat/>
    <w:pPr>
      <w:ind w:leftChars="400" w:left="840"/>
    </w:pPr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semiHidden/>
    <w:qFormat/>
    <w:pPr>
      <w:ind w:leftChars="200" w:left="420"/>
    </w:pPr>
  </w:style>
  <w:style w:type="paragraph" w:styleId="a7">
    <w:name w:val="Title"/>
    <w:basedOn w:val="a"/>
    <w:next w:val="a"/>
    <w:link w:val="a8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character" w:customStyle="1" w:styleId="a4">
    <w:name w:val="页脚 字符"/>
    <w:link w:val="a3"/>
    <w:qFormat/>
    <w:rPr>
      <w:kern w:val="2"/>
      <w:sz w:val="18"/>
      <w:szCs w:val="18"/>
    </w:rPr>
  </w:style>
  <w:style w:type="character" w:customStyle="1" w:styleId="a8">
    <w:name w:val="标题 字符"/>
    <w:link w:val="a7"/>
    <w:qFormat/>
    <w:rPr>
      <w:rFonts w:ascii="Cambria" w:hAnsi="Cambria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cerresourceshop\template\4532904\c5a6cd23-0ea6-43db-8bb0-b5397ca868fc\&#20154;&#36164;&#32489;&#25928;-&#25216;&#26415;&#30740;&#21457;&#20154;&#21592;KPI&#32489;&#25928;&#37327;&#21270;&#25351;&#26631;&#32771;&#26680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人资绩效-技术研发人员KPI绩效量化指标考核.docx</Template>
  <TotalTime>44</TotalTime>
  <Pages>2</Pages>
  <Words>85</Words>
  <Characters>491</Characters>
  <Application>Microsoft Office Word</Application>
  <DocSecurity>0</DocSecurity>
  <Lines>4</Lines>
  <Paragraphs>1</Paragraphs>
  <ScaleCrop>false</ScaleCrop>
  <Manager> </Manager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Luna</dc:creator>
  <cp:keywords> </cp:keywords>
  <dc:description> </dc:description>
  <cp:lastModifiedBy>jiong wang</cp:lastModifiedBy>
  <cp:revision>40</cp:revision>
  <dcterms:created xsi:type="dcterms:W3CDTF">2023-06-25T02:59:00Z</dcterms:created>
  <dcterms:modified xsi:type="dcterms:W3CDTF">2025-02-25T06:13:00Z</dcterms:modified>
  <cp:category>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KSOTemplateUUID">
    <vt:lpwstr>v1.0_mb_kMIxssa2lmIx+ZZR5BCV5A==</vt:lpwstr>
  </property>
  <property fmtid="{D5CDD505-2E9C-101B-9397-08002B2CF9AE}" pid="4" name="ICV">
    <vt:lpwstr>7AC82BF11E304813B87F3903ACD579F7_11</vt:lpwstr>
  </property>
</Properties>
</file>